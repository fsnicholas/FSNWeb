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E58B0" w14:textId="20B922C9" w:rsidR="00717909" w:rsidRDefault="006F630D" w:rsidP="006F630D">
      <w:pPr>
        <w:pStyle w:val="Heading1"/>
      </w:pPr>
      <w:r>
        <w:t>Using blogdown</w:t>
      </w:r>
    </w:p>
    <w:p w14:paraId="79783C4D" w14:textId="5B13A3A8" w:rsidR="006F630D" w:rsidRDefault="006F630D" w:rsidP="006F630D">
      <w:pPr>
        <w:pStyle w:val="BodyText"/>
      </w:pPr>
      <w:r>
        <w:t>The reference manual for blogdown is at</w:t>
      </w:r>
    </w:p>
    <w:p w14:paraId="1B7A5A88" w14:textId="3F202FA6" w:rsidR="006F630D" w:rsidRDefault="006F630D" w:rsidP="006F630D">
      <w:pPr>
        <w:pStyle w:val="BodyText"/>
      </w:pPr>
      <w:hyperlink r:id="rId5" w:history="1">
        <w:r w:rsidRPr="003023F6">
          <w:rPr>
            <w:rStyle w:val="Hyperlink"/>
          </w:rPr>
          <w:t>https://bookdown.org/yihui/blogdown/</w:t>
        </w:r>
      </w:hyperlink>
      <w:r>
        <w:t xml:space="preserve"> </w:t>
      </w:r>
    </w:p>
    <w:p w14:paraId="50D0B8B0" w14:textId="20BF2C9D" w:rsidR="006F630D" w:rsidRDefault="006F630D" w:rsidP="006F630D">
      <w:pPr>
        <w:pStyle w:val="BodyText"/>
      </w:pPr>
      <w:r>
        <w:t xml:space="preserve">The notes here are from the video “Making a website with Rstudio Part 1” by </w:t>
      </w:r>
      <w:r w:rsidRPr="006F630D">
        <w:t>John Muschelli</w:t>
      </w:r>
    </w:p>
    <w:p w14:paraId="61775521" w14:textId="23EA9BD6" w:rsidR="006F630D" w:rsidRDefault="006F630D" w:rsidP="006F630D">
      <w:pPr>
        <w:pStyle w:val="BodyText"/>
      </w:pPr>
      <w:hyperlink r:id="rId6" w:history="1">
        <w:r w:rsidRPr="00BF627B">
          <w:rPr>
            <w:rStyle w:val="Hyperlink"/>
          </w:rPr>
          <w:t>https://www.youtube.com/watch?v=-9uuyJzWzCI</w:t>
        </w:r>
      </w:hyperlink>
      <w:r>
        <w:t xml:space="preserve"> </w:t>
      </w:r>
    </w:p>
    <w:p w14:paraId="7A6930D6" w14:textId="2FCB9DAD" w:rsidR="006F630D" w:rsidRDefault="00415A23" w:rsidP="006F630D">
      <w:pPr>
        <w:pStyle w:val="BodyText"/>
      </w:pPr>
      <w:r>
        <w:t>Next install blogdown in Rstudio</w:t>
      </w:r>
    </w:p>
    <w:p w14:paraId="1723BC18" w14:textId="18A63B80" w:rsidR="00415A23" w:rsidRDefault="00C72E04" w:rsidP="00415A23">
      <w:pPr>
        <w:pStyle w:val="Code"/>
      </w:pPr>
      <w:r>
        <w:t>install.</w:t>
      </w:r>
      <w:r w:rsidR="00311CD8">
        <w:t>p</w:t>
      </w:r>
      <w:r>
        <w:t>ackages</w:t>
      </w:r>
      <w:r w:rsidR="00415A23">
        <w:t>(“blogdown”)</w:t>
      </w:r>
    </w:p>
    <w:p w14:paraId="4AB94F64" w14:textId="46AFFD50" w:rsidR="00415A23" w:rsidRDefault="00415A23" w:rsidP="006F630D">
      <w:pPr>
        <w:pStyle w:val="BodyText"/>
      </w:pPr>
      <w:r>
        <w:t>Next start a new Rstudio project</w:t>
      </w:r>
    </w:p>
    <w:p w14:paraId="6895BB54" w14:textId="24B2F280" w:rsidR="00415A23" w:rsidRDefault="00415A23" w:rsidP="006F630D">
      <w:pPr>
        <w:pStyle w:val="BodyText"/>
      </w:pPr>
      <w:r>
        <w:t>The steps are</w:t>
      </w:r>
    </w:p>
    <w:p w14:paraId="000DE275" w14:textId="6C614086" w:rsidR="00415A23" w:rsidRDefault="00415A23" w:rsidP="000B0BCD">
      <w:pPr>
        <w:pStyle w:val="Code"/>
      </w:pPr>
      <w:r>
        <w:t xml:space="preserve">File -&gt; New Project -&gt; </w:t>
      </w:r>
      <w:r w:rsidR="000B0BCD">
        <w:t>Website using blogdown</w:t>
      </w:r>
    </w:p>
    <w:p w14:paraId="69F541A0" w14:textId="4E1D2C01" w:rsidR="000B0BCD" w:rsidRDefault="000B0BCD" w:rsidP="006F630D">
      <w:pPr>
        <w:pStyle w:val="BodyText"/>
      </w:pPr>
      <w:r>
        <w:t xml:space="preserve">If the last item is not present, </w:t>
      </w:r>
      <w:r w:rsidR="00311CD8">
        <w:t>then</w:t>
      </w:r>
      <w:r>
        <w:t xml:space="preserve"> blogdown is not installed.</w:t>
      </w:r>
    </w:p>
    <w:p w14:paraId="675872A3" w14:textId="6DE522F8" w:rsidR="000B0BCD" w:rsidRDefault="000B0BCD" w:rsidP="006F630D">
      <w:pPr>
        <w:pStyle w:val="BodyText"/>
      </w:pPr>
      <w:r>
        <w:t>Next enter a directory name. Choose an appropriate name for the website</w:t>
      </w:r>
    </w:p>
    <w:p w14:paraId="0A7B6C06" w14:textId="4E663C50" w:rsidR="000B0BCD" w:rsidRDefault="000B0BCD" w:rsidP="006F630D">
      <w:pPr>
        <w:pStyle w:val="BodyText"/>
      </w:pPr>
      <w:r>
        <w:rPr>
          <w:noProof/>
        </w:rPr>
        <w:drawing>
          <wp:inline distT="0" distB="0" distL="0" distR="0" wp14:anchorId="77E2D9F2" wp14:editId="54D01945">
            <wp:extent cx="51054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B782" w14:textId="757340D4" w:rsidR="000B0BCD" w:rsidRDefault="000F3E8D" w:rsidP="006F630D">
      <w:pPr>
        <w:pStyle w:val="BodyText"/>
      </w:pPr>
      <w:r>
        <w:t>The above shows the default hugo theme</w:t>
      </w:r>
    </w:p>
    <w:p w14:paraId="618B0404" w14:textId="2CF2D9CE" w:rsidR="000F3E8D" w:rsidRDefault="000F3E8D" w:rsidP="006F630D">
      <w:pPr>
        <w:pStyle w:val="BodyText"/>
      </w:pPr>
      <w:r>
        <w:t xml:space="preserve">New themes can be found in </w:t>
      </w:r>
      <w:hyperlink r:id="rId8" w:history="1">
        <w:r w:rsidRPr="00BF627B">
          <w:rPr>
            <w:rStyle w:val="Hyperlink"/>
          </w:rPr>
          <w:t>https://themes.gohugo.io/</w:t>
        </w:r>
      </w:hyperlink>
      <w:r>
        <w:t xml:space="preserve"> </w:t>
      </w:r>
    </w:p>
    <w:p w14:paraId="7B9A79AA" w14:textId="26A84718" w:rsidR="000F3E8D" w:rsidRDefault="000F3E8D" w:rsidP="006F630D">
      <w:pPr>
        <w:pStyle w:val="BodyText"/>
      </w:pPr>
      <w:r>
        <w:t>Going to use the academic hugo theme.</w:t>
      </w:r>
      <w:r w:rsidR="00C92E5F">
        <w:t xml:space="preserve"> Choose the academic theme and then click on the download button. This will bring you to a github webpage</w:t>
      </w:r>
    </w:p>
    <w:p w14:paraId="20BC3099" w14:textId="0F64E63D" w:rsidR="00C92E5F" w:rsidRDefault="00311CD8" w:rsidP="006F630D">
      <w:pPr>
        <w:pStyle w:val="BodyText"/>
      </w:pPr>
      <w:r>
        <w:t>At</w:t>
      </w:r>
      <w:r w:rsidR="00C92E5F">
        <w:t xml:space="preserve"> the github page copy the name as shown below</w:t>
      </w:r>
    </w:p>
    <w:p w14:paraId="57FCD1A3" w14:textId="77777777" w:rsidR="001366AA" w:rsidRDefault="00C92E5F" w:rsidP="006F630D">
      <w:pPr>
        <w:pStyle w:val="BodyText"/>
      </w:pPr>
      <w:r>
        <w:rPr>
          <w:noProof/>
        </w:rPr>
        <w:lastRenderedPageBreak/>
        <w:drawing>
          <wp:inline distT="0" distB="0" distL="0" distR="0" wp14:anchorId="7D676C69" wp14:editId="18F4C0CB">
            <wp:extent cx="5869626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7583" cy="141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F606" w14:textId="74883F16" w:rsidR="000F3E8D" w:rsidRDefault="001366AA" w:rsidP="006F630D">
      <w:pPr>
        <w:pStyle w:val="BodyText"/>
      </w:pPr>
      <w:r>
        <w:t>And paste it into the hugo theme area to replace the that was there</w:t>
      </w:r>
    </w:p>
    <w:p w14:paraId="29E91DE3" w14:textId="2CBE2003" w:rsidR="001366AA" w:rsidRDefault="001366AA" w:rsidP="006F630D">
      <w:pPr>
        <w:pStyle w:val="BodyText"/>
      </w:pPr>
      <w:r>
        <w:rPr>
          <w:noProof/>
        </w:rPr>
        <w:drawing>
          <wp:inline distT="0" distB="0" distL="0" distR="0" wp14:anchorId="14DECD63" wp14:editId="427A0E94">
            <wp:extent cx="419100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9A8B" w14:textId="070E37C4" w:rsidR="001366AA" w:rsidRDefault="001366AA" w:rsidP="006F630D">
      <w:pPr>
        <w:pStyle w:val="BodyText"/>
        <w:rPr>
          <w:noProof/>
        </w:rPr>
      </w:pPr>
      <w:r>
        <w:rPr>
          <w:noProof/>
        </w:rPr>
        <w:t>And click Create Project</w:t>
      </w:r>
    </w:p>
    <w:p w14:paraId="477E122D" w14:textId="7935AD52" w:rsidR="001366AA" w:rsidRDefault="001366AA" w:rsidP="006F630D">
      <w:pPr>
        <w:pStyle w:val="BodyText"/>
      </w:pPr>
      <w:r>
        <w:t>This will install hugo on your machine</w:t>
      </w:r>
      <w:r w:rsidR="00690968">
        <w:t>, since Install Hugo automatically is ticked</w:t>
      </w:r>
    </w:p>
    <w:p w14:paraId="1B4711AF" w14:textId="7EC59E97" w:rsidR="00690968" w:rsidRDefault="00690968" w:rsidP="006F630D">
      <w:pPr>
        <w:pStyle w:val="BodyText"/>
      </w:pPr>
      <w:r>
        <w:t>You can also install hugo manually using</w:t>
      </w:r>
    </w:p>
    <w:p w14:paraId="5CCE8E36" w14:textId="77777777" w:rsidR="00690968" w:rsidRPr="00690968" w:rsidRDefault="00690968" w:rsidP="00690968">
      <w:pPr>
        <w:pStyle w:val="Code"/>
      </w:pPr>
      <w:r w:rsidRPr="00690968">
        <w:t>blogdown::</w:t>
      </w:r>
      <w:r w:rsidRPr="00690968">
        <w:rPr>
          <w:b/>
          <w:bCs/>
        </w:rPr>
        <w:t>install_hugo</w:t>
      </w:r>
      <w:r w:rsidRPr="00690968">
        <w:t>()</w:t>
      </w:r>
    </w:p>
    <w:p w14:paraId="33475E51" w14:textId="2429DF11" w:rsidR="00690968" w:rsidRDefault="00690968" w:rsidP="006F630D">
      <w:pPr>
        <w:pStyle w:val="BodyText"/>
      </w:pPr>
      <w:r>
        <w:t>To update hugo, you use the command</w:t>
      </w:r>
    </w:p>
    <w:p w14:paraId="755F55AE" w14:textId="410D9976" w:rsidR="00690968" w:rsidRDefault="00690968" w:rsidP="00690968">
      <w:pPr>
        <w:pStyle w:val="Code"/>
      </w:pPr>
      <w:r w:rsidRPr="00690968">
        <w:t>blogdown::update_hugo()</w:t>
      </w:r>
    </w:p>
    <w:p w14:paraId="41C5238D" w14:textId="637ED9C3" w:rsidR="00690968" w:rsidRDefault="00E958A3" w:rsidP="00690968">
      <w:r>
        <w:t>To now build this site need to run the command</w:t>
      </w:r>
    </w:p>
    <w:p w14:paraId="1474E715" w14:textId="7DA1DB7B" w:rsidR="00E958A3" w:rsidRDefault="00E958A3" w:rsidP="00E958A3">
      <w:pPr>
        <w:pStyle w:val="Code"/>
      </w:pPr>
      <w:r>
        <w:t>library(blogdown)</w:t>
      </w:r>
    </w:p>
    <w:p w14:paraId="1DB498D7" w14:textId="4F898D21" w:rsidR="00E958A3" w:rsidRDefault="00E958A3" w:rsidP="00E958A3">
      <w:pPr>
        <w:pStyle w:val="Code"/>
      </w:pPr>
      <w:r>
        <w:t>blogdown::build_site(</w:t>
      </w:r>
      <w:r w:rsidR="003A132A">
        <w:t>)</w:t>
      </w:r>
    </w:p>
    <w:p w14:paraId="54832A86" w14:textId="2479A539" w:rsidR="00E958A3" w:rsidRDefault="003A132A" w:rsidP="00E958A3">
      <w:r>
        <w:t>Once blogdown is loaded, there is a new</w:t>
      </w:r>
      <w:r w:rsidR="00D174BA">
        <w:t xml:space="preserve"> </w:t>
      </w:r>
      <w:r w:rsidR="00D174BA" w:rsidRPr="00D174BA">
        <w:rPr>
          <w:rStyle w:val="Emphasis"/>
        </w:rPr>
        <w:t>Addins</w:t>
      </w:r>
      <w:r w:rsidR="00D174BA">
        <w:t xml:space="preserve"> dropdown on the tool bar</w:t>
      </w:r>
    </w:p>
    <w:p w14:paraId="69C43E2B" w14:textId="4477CA5C" w:rsidR="00D174BA" w:rsidRDefault="00D174BA" w:rsidP="00E958A3">
      <w:r>
        <w:rPr>
          <w:noProof/>
        </w:rPr>
        <w:lastRenderedPageBreak/>
        <w:drawing>
          <wp:inline distT="0" distB="0" distL="0" distR="0" wp14:anchorId="77B65433" wp14:editId="28C91001">
            <wp:extent cx="3324225" cy="4629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F6A6" w14:textId="5B3B2BD0" w:rsidR="00D174BA" w:rsidRDefault="00D174BA" w:rsidP="00E958A3">
      <w:r>
        <w:t>If you click on the Serve Site then it will build the site and serve it</w:t>
      </w:r>
      <w:r w:rsidR="003876BE">
        <w:t>. The website can be seen in the viewer tab in Rstudio. If you click the icon ‘Show in new window’, the site will be shown in the browser</w:t>
      </w:r>
    </w:p>
    <w:p w14:paraId="080CAC59" w14:textId="35BCFBA5" w:rsidR="003876BE" w:rsidRDefault="005A6FC4" w:rsidP="00E958A3">
      <w:r>
        <w:t>To save this to github new to initialise github in Rstudio for this project. This is don</w:t>
      </w:r>
      <w:r w:rsidR="00345998">
        <w:t>e</w:t>
      </w:r>
      <w:r>
        <w:t xml:space="preserve"> thru Tools -&gt; Version Control -&gt; Project Setup and choosing git for the Version Control System</w:t>
      </w:r>
      <w:r w:rsidR="00345998">
        <w:t xml:space="preserve"> and initialise new Git Repository</w:t>
      </w:r>
      <w:r>
        <w:t>. Rstudio needs to restart if this is initialised for the first time</w:t>
      </w:r>
    </w:p>
    <w:p w14:paraId="28AAFC05" w14:textId="0B23A9F7" w:rsidR="005A6FC4" w:rsidRDefault="00BD570E" w:rsidP="00E958A3">
      <w:r>
        <w:t>Now click on Tools -&gt; Version Control -&gt; Commit</w:t>
      </w:r>
    </w:p>
    <w:p w14:paraId="723C2CB0" w14:textId="146C42DE" w:rsidR="00A8644B" w:rsidRDefault="00A8644B" w:rsidP="00E958A3">
      <w:r>
        <w:rPr>
          <w:noProof/>
        </w:rPr>
        <w:drawing>
          <wp:inline distT="0" distB="0" distL="0" distR="0" wp14:anchorId="1D113597" wp14:editId="031C33E6">
            <wp:extent cx="6436360" cy="1981091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4584" cy="200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01A3" w14:textId="03A18C88" w:rsidR="00C72E04" w:rsidRDefault="00C72E04" w:rsidP="00E958A3"/>
    <w:p w14:paraId="6798E75D" w14:textId="4D0CDB2E" w:rsidR="00C72E04" w:rsidRDefault="00C72E04" w:rsidP="00E958A3">
      <w:r>
        <w:t>Select all the files on the left, enter a description in the Commit message box, and the click Commit</w:t>
      </w:r>
      <w:r w:rsidR="002713AD">
        <w:t>.</w:t>
      </w:r>
    </w:p>
    <w:p w14:paraId="01415FD6" w14:textId="2D3F6E6A" w:rsidR="002713AD" w:rsidRDefault="002713AD" w:rsidP="00E958A3">
      <w:r>
        <w:t>Now on the local machine, there a github repository that is version controlled.</w:t>
      </w:r>
      <w:r w:rsidR="00B666BB">
        <w:t xml:space="preserve"> BUT nothing is on github.</w:t>
      </w:r>
    </w:p>
    <w:p w14:paraId="757B9785" w14:textId="6F3FB701" w:rsidR="00B666BB" w:rsidRDefault="00B666BB" w:rsidP="00E958A3">
      <w:r>
        <w:lastRenderedPageBreak/>
        <w:t>Now go to github.com. You should already have setup a github account.</w:t>
      </w:r>
    </w:p>
    <w:p w14:paraId="7A5C9413" w14:textId="1F876B3D" w:rsidR="00B666BB" w:rsidRDefault="00B666BB" w:rsidP="00E958A3">
      <w:r>
        <w:t>There create a new github repository.</w:t>
      </w:r>
    </w:p>
    <w:p w14:paraId="2929B9A2" w14:textId="48C8B829" w:rsidR="00B666BB" w:rsidRDefault="00B666BB" w:rsidP="00E958A3">
      <w:r>
        <w:rPr>
          <w:noProof/>
        </w:rPr>
        <w:drawing>
          <wp:inline distT="0" distB="0" distL="0" distR="0" wp14:anchorId="3F3D3F7E" wp14:editId="7091A78F">
            <wp:extent cx="6336030" cy="48037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D456" w14:textId="58BAC18C" w:rsidR="008E0367" w:rsidRDefault="008E0367" w:rsidP="00E958A3">
      <w:r>
        <w:t xml:space="preserve">With the </w:t>
      </w:r>
      <w:proofErr w:type="spellStart"/>
      <w:r>
        <w:t>Repositiry</w:t>
      </w:r>
      <w:proofErr w:type="spellEnd"/>
      <w:r>
        <w:t xml:space="preserve"> name the same as the Rstudio project name. Once the new repository is created it shows this</w:t>
      </w:r>
    </w:p>
    <w:p w14:paraId="0F9FF7C5" w14:textId="5A617FDD" w:rsidR="008E0367" w:rsidRDefault="008E0367" w:rsidP="00E958A3">
      <w:r>
        <w:rPr>
          <w:noProof/>
        </w:rPr>
        <w:drawing>
          <wp:inline distT="0" distB="0" distL="0" distR="0" wp14:anchorId="7CCA2027" wp14:editId="1FF37879">
            <wp:extent cx="6336030" cy="1194435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2D2E" w14:textId="120C673C" w:rsidR="008E0367" w:rsidRDefault="00B45405" w:rsidP="00E958A3">
      <w:r>
        <w:t xml:space="preserve">Go back to Rstudio and click on the terminal tab. In the terminal window, which should be opened in the </w:t>
      </w:r>
      <w:proofErr w:type="spellStart"/>
      <w:r>
        <w:t>FSNWeb</w:t>
      </w:r>
      <w:proofErr w:type="spellEnd"/>
      <w:r>
        <w:t xml:space="preserve"> project directory, enter the two commands that </w:t>
      </w:r>
      <w:r w:rsidR="00DE4731">
        <w:t>was</w:t>
      </w:r>
      <w:r>
        <w:t xml:space="preserve"> shown when the repository was created on github</w:t>
      </w:r>
      <w:r w:rsidR="00DE4731">
        <w:t>, as shown above.</w:t>
      </w:r>
    </w:p>
    <w:p w14:paraId="7AFCEEC6" w14:textId="5269B30A" w:rsidR="00DE4731" w:rsidRDefault="00DE4731" w:rsidP="00E958A3">
      <w:r>
        <w:t xml:space="preserve">You can get a new terminal </w:t>
      </w:r>
      <w:proofErr w:type="spellStart"/>
      <w:r>
        <w:t>windowd</w:t>
      </w:r>
      <w:proofErr w:type="spellEnd"/>
      <w:r>
        <w:t xml:space="preserve"> from Tools -&gt; Terminals -&gt; New Terminal</w:t>
      </w:r>
    </w:p>
    <w:p w14:paraId="3C0667AA" w14:textId="28957B7B" w:rsidR="00DE4731" w:rsidRDefault="00DE4731" w:rsidP="000A2E2D">
      <w:pPr>
        <w:pStyle w:val="Code"/>
      </w:pPr>
      <w:r w:rsidRPr="00DE4731">
        <w:t xml:space="preserve">git remote add origin </w:t>
      </w:r>
      <w:hyperlink r:id="rId15" w:history="1">
        <w:r w:rsidRPr="00BF627B">
          <w:rPr>
            <w:rStyle w:val="Hyperlink"/>
          </w:rPr>
          <w:t>https://github.com/fsnicholas/FSNWeb.git</w:t>
        </w:r>
      </w:hyperlink>
    </w:p>
    <w:p w14:paraId="28D5F0DD" w14:textId="4EA1A915" w:rsidR="00DE4731" w:rsidRDefault="00DE4731" w:rsidP="000A2E2D">
      <w:pPr>
        <w:pStyle w:val="Code"/>
      </w:pPr>
      <w:r w:rsidRPr="00DE4731">
        <w:t>git push -u origin master</w:t>
      </w:r>
    </w:p>
    <w:p w14:paraId="21F75326" w14:textId="69054683" w:rsidR="00B45405" w:rsidRDefault="00B45405" w:rsidP="00E958A3">
      <w:r>
        <w:rPr>
          <w:noProof/>
        </w:rPr>
        <w:lastRenderedPageBreak/>
        <w:drawing>
          <wp:inline distT="0" distB="0" distL="0" distR="0" wp14:anchorId="6E414A63" wp14:editId="7D455CC7">
            <wp:extent cx="6336030" cy="2833370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F220" w14:textId="76EE31EE" w:rsidR="00B45405" w:rsidRDefault="000A2E2D" w:rsidP="00E958A3">
      <w:r>
        <w:t>In windows git has to be installed and git has to be in the path for all of the above to work</w:t>
      </w:r>
    </w:p>
    <w:p w14:paraId="2AFE7FFB" w14:textId="28510C29" w:rsidR="000A2E2D" w:rsidRDefault="00633CCE" w:rsidP="00633CCE">
      <w:pPr>
        <w:pStyle w:val="Heading2"/>
      </w:pPr>
      <w:r>
        <w:t>Using netlify</w:t>
      </w:r>
      <w:r w:rsidR="007528A0">
        <w:t xml:space="preserve"> to Host</w:t>
      </w:r>
    </w:p>
    <w:p w14:paraId="484C533E" w14:textId="5B1757D0" w:rsidR="007528A0" w:rsidRDefault="007528A0" w:rsidP="007528A0">
      <w:pPr>
        <w:pStyle w:val="BodyText"/>
      </w:pPr>
      <w:r>
        <w:t xml:space="preserve">We can host a website directly from github using the service provided by </w:t>
      </w:r>
      <w:hyperlink r:id="rId17" w:history="1">
        <w:r w:rsidRPr="00BF627B">
          <w:rPr>
            <w:rStyle w:val="Hyperlink"/>
          </w:rPr>
          <w:t>https://www.netlify.com/</w:t>
        </w:r>
      </w:hyperlink>
      <w:r>
        <w:t xml:space="preserve"> </w:t>
      </w:r>
    </w:p>
    <w:p w14:paraId="474F89E3" w14:textId="48E8E3E0" w:rsidR="007528A0" w:rsidRDefault="007528A0" w:rsidP="007528A0">
      <w:pPr>
        <w:pStyle w:val="BodyText"/>
      </w:pPr>
      <w:r>
        <w:t>Once you have created an account and logged in</w:t>
      </w:r>
      <w:r w:rsidR="00120F1D">
        <w:t>, you get the below</w:t>
      </w:r>
    </w:p>
    <w:p w14:paraId="43CF1A82" w14:textId="6030F37C" w:rsidR="00120F1D" w:rsidRDefault="00120F1D" w:rsidP="007528A0">
      <w:pPr>
        <w:pStyle w:val="BodyText"/>
      </w:pPr>
      <w:r>
        <w:rPr>
          <w:noProof/>
        </w:rPr>
        <w:drawing>
          <wp:inline distT="0" distB="0" distL="0" distR="0" wp14:anchorId="38C7B250" wp14:editId="64B8F402">
            <wp:extent cx="6083933" cy="18389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0024" cy="184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BF53" w14:textId="4031E1BA" w:rsidR="00120F1D" w:rsidRDefault="00120F1D" w:rsidP="007528A0">
      <w:pPr>
        <w:pStyle w:val="BodyText"/>
      </w:pPr>
      <w:r>
        <w:t>Now click on ‘New site from git’ and select github.</w:t>
      </w:r>
    </w:p>
    <w:p w14:paraId="54AD6C5E" w14:textId="7CF6B6F2" w:rsidR="00120F1D" w:rsidRDefault="00120F1D" w:rsidP="007528A0">
      <w:pPr>
        <w:pStyle w:val="BodyText"/>
      </w:pPr>
      <w:r>
        <w:t xml:space="preserve">From there get into </w:t>
      </w:r>
      <w:proofErr w:type="gramStart"/>
      <w:r>
        <w:t>github, and</w:t>
      </w:r>
      <w:proofErr w:type="gramEnd"/>
      <w:r>
        <w:t xml:space="preserve"> choose the repository </w:t>
      </w:r>
      <w:r w:rsidR="00FE0AAB">
        <w:t xml:space="preserve">for your web site and click on it. </w:t>
      </w:r>
    </w:p>
    <w:p w14:paraId="1FD56544" w14:textId="2675EB3C" w:rsidR="00FE0AAB" w:rsidRDefault="00FE0AAB" w:rsidP="007528A0">
      <w:pPr>
        <w:pStyle w:val="BodyText"/>
      </w:pPr>
      <w:r>
        <w:rPr>
          <w:noProof/>
        </w:rPr>
        <w:lastRenderedPageBreak/>
        <w:drawing>
          <wp:inline distT="0" distB="0" distL="0" distR="0" wp14:anchorId="06C229BB" wp14:editId="1E6BA2EE">
            <wp:extent cx="3273010" cy="364804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0379" cy="36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35F7" w14:textId="77777777" w:rsidR="00FE0AAB" w:rsidRPr="007528A0" w:rsidRDefault="00FE0AAB" w:rsidP="007528A0">
      <w:pPr>
        <w:pStyle w:val="BodyText"/>
      </w:pPr>
      <w:bookmarkStart w:id="0" w:name="_GoBack"/>
      <w:bookmarkEnd w:id="0"/>
    </w:p>
    <w:sectPr w:rsidR="00FE0AAB" w:rsidRPr="007528A0" w:rsidSect="00311CD8">
      <w:pgSz w:w="11906" w:h="16838"/>
      <w:pgMar w:top="1134" w:right="964" w:bottom="113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720A"/>
    <w:multiLevelType w:val="multilevel"/>
    <w:tmpl w:val="830A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35875E1"/>
    <w:multiLevelType w:val="multilevel"/>
    <w:tmpl w:val="24FAF6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4B82DED"/>
    <w:multiLevelType w:val="multilevel"/>
    <w:tmpl w:val="669010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9B40830"/>
    <w:multiLevelType w:val="multilevel"/>
    <w:tmpl w:val="F7BA4F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8857BDA"/>
    <w:multiLevelType w:val="multilevel"/>
    <w:tmpl w:val="6ABE8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2213084"/>
    <w:multiLevelType w:val="multilevel"/>
    <w:tmpl w:val="9CA4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4"/>
  </w:num>
  <w:num w:numId="7">
    <w:abstractNumId w:val="3"/>
  </w:num>
  <w:num w:numId="8">
    <w:abstractNumId w:val="3"/>
  </w:num>
  <w:num w:numId="9">
    <w:abstractNumId w:val="0"/>
  </w:num>
  <w:num w:numId="10">
    <w:abstractNumId w:val="1"/>
  </w:num>
  <w:num w:numId="11">
    <w:abstractNumId w:val="5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0D"/>
    <w:rsid w:val="00052222"/>
    <w:rsid w:val="000A2E2D"/>
    <w:rsid w:val="000B0BCD"/>
    <w:rsid w:val="000C7795"/>
    <w:rsid w:val="000F3E8D"/>
    <w:rsid w:val="00120F1D"/>
    <w:rsid w:val="001366AA"/>
    <w:rsid w:val="001B6B00"/>
    <w:rsid w:val="001F1C76"/>
    <w:rsid w:val="002713AD"/>
    <w:rsid w:val="00311CD8"/>
    <w:rsid w:val="00345998"/>
    <w:rsid w:val="003876BE"/>
    <w:rsid w:val="003A132A"/>
    <w:rsid w:val="00415A23"/>
    <w:rsid w:val="005A6FC4"/>
    <w:rsid w:val="006228DC"/>
    <w:rsid w:val="00633CCE"/>
    <w:rsid w:val="00690968"/>
    <w:rsid w:val="006F630D"/>
    <w:rsid w:val="00717909"/>
    <w:rsid w:val="007528A0"/>
    <w:rsid w:val="007A14B3"/>
    <w:rsid w:val="007D33D6"/>
    <w:rsid w:val="008E0367"/>
    <w:rsid w:val="00957DF5"/>
    <w:rsid w:val="00971C62"/>
    <w:rsid w:val="009E0B2D"/>
    <w:rsid w:val="00A8644B"/>
    <w:rsid w:val="00B45405"/>
    <w:rsid w:val="00B6064A"/>
    <w:rsid w:val="00B666BB"/>
    <w:rsid w:val="00BD570E"/>
    <w:rsid w:val="00BF11E4"/>
    <w:rsid w:val="00C23884"/>
    <w:rsid w:val="00C72E04"/>
    <w:rsid w:val="00C92E5F"/>
    <w:rsid w:val="00D174BA"/>
    <w:rsid w:val="00DA1553"/>
    <w:rsid w:val="00DE4731"/>
    <w:rsid w:val="00E905A6"/>
    <w:rsid w:val="00E958A3"/>
    <w:rsid w:val="00EA0ECA"/>
    <w:rsid w:val="00FE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D043"/>
  <w15:chartTrackingRefBased/>
  <w15:docId w15:val="{47CCACB0-BC30-45BA-A92B-C00A6E54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1C62"/>
    <w:pPr>
      <w:jc w:val="both"/>
    </w:pPr>
    <w:rPr>
      <w:rFonts w:ascii="Calibri" w:hAnsi="Calibri"/>
    </w:rPr>
  </w:style>
  <w:style w:type="paragraph" w:styleId="Heading1">
    <w:name w:val="heading 1"/>
    <w:basedOn w:val="BodyText"/>
    <w:next w:val="BodyText"/>
    <w:link w:val="Heading1Char"/>
    <w:autoRedefine/>
    <w:uiPriority w:val="9"/>
    <w:qFormat/>
    <w:rsid w:val="00052222"/>
    <w:pPr>
      <w:keepNext/>
      <w:keepLines/>
      <w:pageBreakBefore/>
      <w:numPr>
        <w:numId w:val="13"/>
      </w:numPr>
      <w:spacing w:before="100" w:beforeAutospacing="1" w:after="240"/>
      <w:outlineLvl w:val="0"/>
    </w:pPr>
    <w:rPr>
      <w:rFonts w:ascii="Tahoma" w:eastAsiaTheme="majorEastAsia" w:hAnsi="Tahoma" w:cstheme="majorBidi"/>
      <w:b/>
      <w:bCs/>
      <w:caps/>
      <w:color w:val="5B9BD5" w:themeColor="accent1"/>
      <w:sz w:val="30"/>
      <w:szCs w:val="32"/>
    </w:rPr>
  </w:style>
  <w:style w:type="paragraph" w:styleId="Heading2">
    <w:name w:val="heading 2"/>
    <w:basedOn w:val="BodyText"/>
    <w:next w:val="BodyText"/>
    <w:link w:val="Heading2Char"/>
    <w:autoRedefine/>
    <w:uiPriority w:val="9"/>
    <w:unhideWhenUsed/>
    <w:qFormat/>
    <w:rsid w:val="000C7795"/>
    <w:pPr>
      <w:keepNext/>
      <w:keepLines/>
      <w:numPr>
        <w:ilvl w:val="1"/>
        <w:numId w:val="13"/>
      </w:numPr>
      <w:spacing w:before="160"/>
      <w:outlineLvl w:val="1"/>
    </w:pPr>
    <w:rPr>
      <w:rFonts w:ascii="Tahoma" w:eastAsiaTheme="majorEastAsia" w:hAnsi="Tahoma" w:cstheme="majorBidi"/>
      <w:b/>
      <w:caps/>
      <w:color w:val="2E74B5" w:themeColor="accent1" w:themeShade="BF"/>
      <w:sz w:val="26"/>
      <w:szCs w:val="26"/>
    </w:rPr>
  </w:style>
  <w:style w:type="paragraph" w:styleId="Heading3">
    <w:name w:val="heading 3"/>
    <w:basedOn w:val="BodyText"/>
    <w:next w:val="BodyText"/>
    <w:link w:val="Heading3Char"/>
    <w:autoRedefine/>
    <w:uiPriority w:val="9"/>
    <w:unhideWhenUsed/>
    <w:qFormat/>
    <w:rsid w:val="000C7795"/>
    <w:pPr>
      <w:keepNext/>
      <w:keepLines/>
      <w:numPr>
        <w:ilvl w:val="2"/>
        <w:numId w:val="13"/>
      </w:numPr>
      <w:spacing w:before="120" w:after="80"/>
      <w:outlineLvl w:val="2"/>
    </w:pPr>
    <w:rPr>
      <w:rFonts w:ascii="Tahoma" w:eastAsiaTheme="majorEastAsia" w:hAnsi="Tahoma" w:cstheme="majorBidi"/>
      <w:b/>
      <w:smallCaps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C7795"/>
    <w:pPr>
      <w:keepNext/>
      <w:keepLines/>
      <w:numPr>
        <w:ilvl w:val="3"/>
        <w:numId w:val="9"/>
      </w:numPr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222"/>
    <w:rPr>
      <w:rFonts w:ascii="Tahoma" w:eastAsiaTheme="majorEastAsia" w:hAnsi="Tahoma" w:cstheme="majorBidi"/>
      <w:b/>
      <w:bCs/>
      <w:caps/>
      <w:color w:val="5B9BD5" w:themeColor="accent1"/>
      <w:sz w:val="30"/>
      <w:szCs w:val="32"/>
    </w:rPr>
  </w:style>
  <w:style w:type="paragraph" w:styleId="BodyText">
    <w:name w:val="Body Text"/>
    <w:basedOn w:val="Normal"/>
    <w:link w:val="BodyTextChar"/>
    <w:autoRedefine/>
    <w:uiPriority w:val="99"/>
    <w:unhideWhenUsed/>
    <w:rsid w:val="006228DC"/>
  </w:style>
  <w:style w:type="character" w:customStyle="1" w:styleId="BodyTextChar">
    <w:name w:val="Body Text Char"/>
    <w:basedOn w:val="DefaultParagraphFont"/>
    <w:link w:val="BodyText"/>
    <w:uiPriority w:val="99"/>
    <w:rsid w:val="006228DC"/>
  </w:style>
  <w:style w:type="character" w:customStyle="1" w:styleId="Heading2Char">
    <w:name w:val="Heading 2 Char"/>
    <w:basedOn w:val="DefaultParagraphFont"/>
    <w:link w:val="Heading2"/>
    <w:uiPriority w:val="9"/>
    <w:rsid w:val="006228DC"/>
    <w:rPr>
      <w:rFonts w:ascii="Tahoma" w:eastAsiaTheme="majorEastAsia" w:hAnsi="Tahoma" w:cstheme="majorBidi"/>
      <w:b/>
      <w:caps/>
      <w:color w:val="2E74B5" w:themeColor="accent1" w:themeShade="BF"/>
      <w:sz w:val="26"/>
      <w:szCs w:val="26"/>
    </w:rPr>
  </w:style>
  <w:style w:type="paragraph" w:styleId="BlockText">
    <w:name w:val="Block Text"/>
    <w:basedOn w:val="Normal"/>
    <w:uiPriority w:val="99"/>
    <w:semiHidden/>
    <w:unhideWhenUsed/>
    <w:rsid w:val="00EA0ECA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eastAsiaTheme="minorEastAsia"/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E905A6"/>
    <w:rPr>
      <w:rFonts w:ascii="Tahoma" w:eastAsiaTheme="majorEastAsia" w:hAnsi="Tahoma" w:cstheme="majorBidi"/>
      <w:b/>
      <w:smallCaps/>
      <w:color w:val="1F4D78" w:themeColor="accent1" w:themeShade="7F"/>
      <w:szCs w:val="24"/>
    </w:rPr>
  </w:style>
  <w:style w:type="paragraph" w:customStyle="1" w:styleId="Code">
    <w:name w:val="Code"/>
    <w:basedOn w:val="Normal"/>
    <w:next w:val="Normal"/>
    <w:autoRedefine/>
    <w:qFormat/>
    <w:rsid w:val="00DA1553"/>
    <w:pPr>
      <w:ind w:left="170"/>
      <w:contextualSpacing/>
    </w:pPr>
    <w:rPr>
      <w:rFonts w:ascii="Courier New" w:hAnsi="Courier New"/>
      <w:sz w:val="20"/>
    </w:rPr>
  </w:style>
  <w:style w:type="character" w:styleId="IntenseEmphasis">
    <w:name w:val="Intense Emphasis"/>
    <w:basedOn w:val="DefaultParagraphFont"/>
    <w:uiPriority w:val="21"/>
    <w:qFormat/>
    <w:rsid w:val="00BF11E4"/>
    <w:rPr>
      <w:b/>
      <w:i/>
      <w:iCs/>
      <w:color w:val="0070C0"/>
    </w:rPr>
  </w:style>
  <w:style w:type="character" w:customStyle="1" w:styleId="Heading4Char">
    <w:name w:val="Heading 4 Char"/>
    <w:basedOn w:val="DefaultParagraphFont"/>
    <w:link w:val="Heading4"/>
    <w:uiPriority w:val="9"/>
    <w:rsid w:val="000C7795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6F6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30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174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mes.gohugo.io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netlify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9uuyJzWzCI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ookdown.org/yihui/blogdown/" TargetMode="External"/><Relationship Id="rId15" Type="http://schemas.openxmlformats.org/officeDocument/2006/relationships/hyperlink" Target="https://github.com/fsnicholas/FSNWeb.gi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Office%20&amp;%20word%20template\fsn-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fsn-Normal.dotm</Template>
  <TotalTime>92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S. Nicholas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website in RStudio using blogdown</dc:title>
  <dc:subject/>
  <dc:creator>Frank Nicholas</dc:creator>
  <cp:keywords/>
  <dc:description/>
  <cp:lastModifiedBy>Frank Nicholas</cp:lastModifiedBy>
  <cp:revision>6</cp:revision>
  <dcterms:created xsi:type="dcterms:W3CDTF">2018-07-04T05:26:00Z</dcterms:created>
  <dcterms:modified xsi:type="dcterms:W3CDTF">2018-07-04T06:59:00Z</dcterms:modified>
</cp:coreProperties>
</file>